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95"/>
        <w:ind w:left="1384" w:right="653" w:hanging="1203"/>
      </w:pPr>
      <w:r>
        <w:t>МИНИСТЕРСТВО ЦИФРОВОГО РАЗВИТИЯ, СВЯЗИ И 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>
      <w:pPr>
        <w:pStyle w:val="8"/>
        <w:spacing w:before="2"/>
        <w:ind w:left="626" w:right="740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</w:p>
    <w:p>
      <w:pPr>
        <w:pStyle w:val="3"/>
        <w:spacing w:before="4"/>
        <w:ind w:right="731"/>
        <w:jc w:val="center"/>
      </w:pPr>
      <w:r>
        <w:t>«Московский</w:t>
      </w:r>
      <w:r>
        <w:rPr>
          <w:spacing w:val="-8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информатики»</w:t>
      </w:r>
    </w:p>
    <w:p>
      <w:pPr>
        <w:pStyle w:val="8"/>
        <w:spacing w:before="10" w:after="1"/>
        <w:rPr>
          <w:b/>
          <w:sz w:val="29"/>
        </w:rPr>
      </w:pPr>
    </w:p>
    <w:p>
      <w:pPr>
        <w:pStyle w:val="8"/>
        <w:spacing w:line="28" w:lineRule="exact"/>
        <w:ind w:left="-8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114300" distR="114300">
                <wp:extent cx="5979160" cy="18415"/>
                <wp:effectExtent l="0" t="0" r="0" b="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18415"/>
                          <a:chOff x="0" y="0"/>
                          <a:chExt cx="9416" cy="2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0" y="0"/>
                            <a:ext cx="94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470.8pt;" coordsize="9416,29" o:gfxdata="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Npg&#10;aNUAAAADAQAADwAAAAAAAAABACAAAAAiAAAAZHJzL2Rvd25yZXYueG1sUEsBAhQAFAAAAAgAh07i&#10;QMxbfTslAgAAnQQAAA4AAAAAAAAAAQAgAAAAJAEAAGRycy9lMm9Eb2MueG1sUEsFBgAAAAAGAAYA&#10;WQEAALsFAAAAAA==&#10;">
                <o:lock v:ext="edit" aspectratio="f"/>
                <v:rect id="_x0000_s1026" o:spid="_x0000_s1026" o:spt="1" style="position:absolute;left:0;top:0;height:29;width:9416;" fillcolor="#000000" filled="t" stroked="f" coordsize="21600,21600" o:gfxdata="UEsDBAoAAAAAAIdO4kAAAAAAAAAAAAAAAAAEAAAAZHJzL1BLAwQUAAAACACHTuJAaIcUSL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GQjeH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HFE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8"/>
        <w:ind w:left="626" w:right="72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«Информатика»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10"/>
        <w:rPr>
          <w:sz w:val="4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Лабораторная работа №7 - Проект 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«Разработка проекта, решающего задачу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вычисления сложного выражения с условием и выбора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наименьшего (наибольшего) из нескольких значений»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по теме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«Логические данные и выражения.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Операторы разветвления VС++. Программная реализация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базовых разветвляющиеся структур 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типовых алгоритмов»</w:t>
      </w:r>
    </w:p>
    <w:p>
      <w:pPr>
        <w:spacing w:before="0"/>
        <w:ind w:left="626" w:right="733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дисциплине</w:t>
      </w:r>
    </w:p>
    <w:p>
      <w:pPr>
        <w:spacing w:before="0"/>
        <w:ind w:left="626" w:right="733" w:firstLine="0"/>
        <w:jc w:val="center"/>
        <w:rPr>
          <w:b/>
          <w:sz w:val="32"/>
        </w:rPr>
      </w:pPr>
    </w:p>
    <w:p>
      <w:pPr>
        <w:spacing w:before="54"/>
        <w:ind w:left="626" w:right="729" w:firstLine="0"/>
        <w:jc w:val="center"/>
        <w:rPr>
          <w:b/>
          <w:sz w:val="32"/>
        </w:rPr>
      </w:pPr>
      <w:r>
        <w:rPr>
          <w:b/>
          <w:sz w:val="32"/>
        </w:rPr>
        <w:t>«Информатика»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pStyle w:val="8"/>
        <w:spacing w:before="242"/>
        <w:ind w:right="125"/>
        <w:jc w:val="right"/>
      </w:pPr>
      <w:r>
        <w:t>Выполнил:</w:t>
      </w:r>
      <w:r>
        <w:rPr>
          <w:spacing w:val="62"/>
        </w:rPr>
        <w:t xml:space="preserve"> </w:t>
      </w:r>
      <w:r>
        <w:t>студент</w:t>
      </w:r>
      <w:r>
        <w:rPr>
          <w:spacing w:val="62"/>
        </w:rPr>
        <w:t xml:space="preserve"> </w:t>
      </w:r>
      <w:r>
        <w:t>гр.</w:t>
      </w:r>
      <w:r>
        <w:rPr>
          <w:spacing w:val="61"/>
        </w:rPr>
        <w:t xml:space="preserve"> </w:t>
      </w:r>
      <w:r>
        <w:t>БИК2107</w:t>
      </w:r>
      <w:r>
        <w:rPr>
          <w:spacing w:val="65"/>
        </w:rPr>
        <w:t xml:space="preserve"> </w:t>
      </w:r>
      <w:r>
        <w:t>Осетрова</w:t>
      </w:r>
      <w:r>
        <w:rPr>
          <w:spacing w:val="67"/>
        </w:rPr>
        <w:t xml:space="preserve"> </w:t>
      </w:r>
      <w:r>
        <w:t>К.И.</w:t>
      </w:r>
    </w:p>
    <w:p>
      <w:pPr>
        <w:pStyle w:val="8"/>
        <w:spacing w:before="50"/>
        <w:ind w:right="122"/>
        <w:jc w:val="right"/>
      </w:pPr>
      <w:r>
        <w:t>Вариант</w:t>
      </w:r>
      <w:r>
        <w:rPr>
          <w:spacing w:val="-7"/>
        </w:rPr>
        <w:t xml:space="preserve"> </w:t>
      </w:r>
      <w:r>
        <w:t>№19</w:t>
      </w:r>
    </w:p>
    <w:p>
      <w:pPr>
        <w:pStyle w:val="8"/>
        <w:spacing w:before="3"/>
        <w:rPr>
          <w:sz w:val="36"/>
        </w:rPr>
      </w:pPr>
    </w:p>
    <w:p>
      <w:pPr>
        <w:pStyle w:val="8"/>
        <w:tabs>
          <w:tab w:val="left" w:pos="4185"/>
        </w:tabs>
        <w:spacing w:line="322" w:lineRule="exact"/>
        <w:ind w:right="148"/>
        <w:jc w:val="right"/>
      </w:pPr>
      <w:r>
        <w:t>Проверил:</w:t>
      </w:r>
      <w:r>
        <w:tab/>
      </w:r>
      <w:r>
        <w:t>доц.</w:t>
      </w:r>
      <w:r>
        <w:rPr>
          <w:spacing w:val="65"/>
        </w:rPr>
        <w:t xml:space="preserve"> </w:t>
      </w:r>
      <w:r>
        <w:t>Кафедры</w:t>
      </w:r>
    </w:p>
    <w:p>
      <w:pPr>
        <w:pStyle w:val="8"/>
        <w:ind w:left="7735" w:right="149" w:hanging="305"/>
        <w:jc w:val="right"/>
        <w:rPr>
          <w:sz w:val="30"/>
        </w:rPr>
      </w:pPr>
      <w:r>
        <w:t>«Информатика»</w:t>
      </w:r>
      <w:r>
        <w:rPr>
          <w:spacing w:val="-67"/>
        </w:rPr>
        <w:t xml:space="preserve"> </w:t>
      </w:r>
      <w:r>
        <w:t>Гуриков</w:t>
      </w:r>
      <w:r>
        <w:rPr>
          <w:spacing w:val="53"/>
        </w:rPr>
        <w:t xml:space="preserve"> </w:t>
      </w:r>
      <w:r>
        <w:t>С.Р.</w:t>
      </w:r>
    </w:p>
    <w:p>
      <w:pPr>
        <w:pStyle w:val="8"/>
        <w:spacing w:before="257"/>
        <w:ind w:left="626" w:right="727"/>
        <w:jc w:val="center"/>
        <w:rPr>
          <w:rFonts w:hint="default" w:cs="Times New Roman" w:asciiTheme="minorHAnsi" w:hAnsiTheme="minorHAnsi" w:eastAsiaTheme="minorEastAsia"/>
          <w:color w:val="auto"/>
          <w:sz w:val="22"/>
          <w:szCs w:val="22"/>
          <w:lang w:val="ru-RU"/>
        </w:rPr>
        <w:sectPr>
          <w:footerReference r:id="rId3" w:type="default"/>
          <w:type w:val="continuous"/>
          <w:pgSz w:w="11910" w:h="16840"/>
          <w:pgMar w:top="1040" w:right="700" w:bottom="1220" w:left="1560" w:header="720" w:footer="720" w:gutter="0"/>
          <w:pgNumType w:fmt="decimal" w:start="1"/>
          <w:cols w:space="720" w:num="1"/>
          <w:docGrid w:linePitch="299" w:charSpace="0"/>
        </w:sectPr>
      </w:pPr>
      <w:r>
        <w:t>Москва,</w:t>
      </w:r>
      <w:r>
        <w:rPr>
          <w:spacing w:val="-6"/>
        </w:rPr>
        <w:t xml:space="preserve"> </w:t>
      </w:r>
      <w:r>
        <w:t>2</w:t>
      </w:r>
      <w:r>
        <w:rPr>
          <w:rFonts w:hint="default"/>
          <w:lang w:val="ru-RU"/>
        </w:rPr>
        <w:t>021</w:t>
      </w: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6236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23"/>
            <w:tabs>
              <w:tab w:val="right" w:leader="dot" w:pos="9481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_Toc30558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Общее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_Toc30558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9481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Формализация и уточнение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_Toc1654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9481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_Toc21519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Разработка двух функциональных алгоритмов и алгоритма главной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функции main.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_Toc21519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9481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_Toc11347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кода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_Toc11347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9481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Результаты выполнения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_Toc2893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tabs>
              <w:tab w:val="right" w:leader="dot" w:pos="9481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_Toc30271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Доказательство правильности результата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_Toc30271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ectPr>
              <w:footerReference r:id="rId4" w:type="default"/>
              <w:pgSz w:w="11910" w:h="16840"/>
              <w:pgMar w:top="1151" w:right="700" w:bottom="1220" w:left="1729" w:header="720" w:footer="720" w:gutter="0"/>
              <w:pgNumType w:fmt="decimal"/>
              <w:cols w:space="720" w:num="1"/>
              <w:docGrid w:linePitch="299" w:charSpace="0"/>
            </w:sect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pStyle w:val="2"/>
        <w:bidi w:val="0"/>
      </w:pPr>
      <w:bookmarkStart w:id="0" w:name="_Toc30558"/>
      <w:r>
        <w:t>Общее задание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Создать приложение (решение), состоящее из трех проектов в соответствии с общим заданием для вычисления условной функции r=f(x, z):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 w:firstLineChars="150"/>
        <w:textAlignment w:val="auto"/>
        <m:rPr/>
        <w:rPr>
          <w:rFonts w:hint="default" w:hAnsi="Cambria Math" w:cs="Times New Roman"/>
          <w:i w:val="0"/>
          <w:sz w:val="28"/>
          <w:szCs w:val="2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>r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2"/>
              <w:lang w:val="en-US" w:eastAsia="en-US" w:bidi="ar-SA"/>
            </w:rPr>
            <m:t xml:space="preserve"> = 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min{x, z},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ru-RU" w:eastAsia="en-US" w:bidi="ar-SA"/>
                    </w:rPr>
                    <m:t xml:space="preserve">если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>z&lt;0, x&lt;0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ru-RU" w:eastAsia="en-US" w:bidi="ar-SA"/>
                    </w:rPr>
                    <m:t xml:space="preserve"> 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max{x, </m:t>
                  </m:r>
                  <m:rad>
                    <m:radPr>
                      <m:ctrlPr>
                        <m:rPr/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3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  <m:t>x+z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sz w:val="28"/>
                          <w:szCs w:val="22"/>
                          <w:lang w:val="en-US" w:eastAsia="en-US" w:bidi="ar-SA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>,cos(xz)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ru-RU" w:eastAsia="en-US" w:bidi="ar-SA"/>
                    </w:rPr>
                    <m:t xml:space="preserve">если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>z&gt;0,x&gt;0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  <m:t xml:space="preserve">x+z,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2"/>
                      <w:lang w:val="ru-RU" w:eastAsia="en-US" w:bidi="ar-SA"/>
                    </w:rPr>
                    <m:t>в противном случае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2"/>
                      <w:lang w:val="en-US" w:eastAsia="en-US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="Times New Roman"/>
                  <w:sz w:val="28"/>
                  <w:szCs w:val="22"/>
                  <w:lang w:val="en-US" w:eastAsia="en-US" w:bidi="ar-SA"/>
                </w:rPr>
              </m:ctrlPr>
            </m:e>
          </m:d>
        </m:oMath>
      </m:oMathPara>
    </w:p>
    <w:p>
      <w:pPr>
        <w:pStyle w:val="2"/>
        <w:bidi w:val="0"/>
      </w:pPr>
      <w:bookmarkStart w:id="1" w:name="_Toc1654"/>
      <w:r>
        <w:t>Формализация и уточнение задачи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Алгоритм решения данной задачи представляет собой комбинацию вычисления сложного выражения с условием и выбора наименьшего (наибольшего) из нескольких значений, используя все виды разветвлений. Можно решить эту задачу двумя способами: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• создать функциональный алгоритм и соответствующую программную</w:t>
      </w:r>
      <w:r>
        <w:rPr>
          <w:rFonts w:hint="default"/>
          <w:lang w:val="ru-RU" w:eastAsia="zh-CN"/>
        </w:rPr>
        <w:t xml:space="preserve"> ф</w:t>
      </w:r>
      <w:r>
        <w:rPr>
          <w:rFonts w:hint="default"/>
          <w:lang w:val="en-US" w:eastAsia="zh-CN"/>
        </w:rPr>
        <w:t>ункцию, используя вложенные разветвления с базовыми алгоритмами нахождения наибольшего и наименьшего значений без использования библиотечных функций max и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• создать функциональный алгоритм и соответствующую программную функцию, используя вложенные разветвления и разработанные свои алгоритмы и программные функции нахождения наибольшего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наименьшего из двух значений.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Будем считать, что исходные данные и результат вычислений имеют тип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color w:val="0000FF"/>
          <w:shd w:val="clear" w:color="auto" w:fill="auto"/>
          <w:lang w:val="en-US" w:eastAsia="zh-CN"/>
        </w:rPr>
        <w:t>double</w:t>
      </w:r>
      <w:r>
        <w:rPr>
          <w:rFonts w:hint="default"/>
          <w:lang w:val="en-US" w:eastAsia="zh-CN"/>
        </w:rPr>
        <w:t>. Для контроля правильности результата создадим переменную целого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типа, этой переменной будем присваивать номер ветви разветвления, по которой выполнились вычисления.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GoBack"/>
      <w:bookmarkEnd w:id="6"/>
      <w:bookmarkStart w:id="2" w:name="_Toc21519"/>
      <w:r>
        <w:rPr>
          <w:rFonts w:hint="default"/>
          <w:lang w:val="en-US" w:eastAsia="zh-CN"/>
        </w:rPr>
        <w:t>Разработка двух функциональных алгоритмов и алгоритма главной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функции main.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w:rPr>
          <w:b/>
          <w:bCs/>
        </w:rPr>
      </w:pPr>
      <w:r>
        <w:rPr>
          <w:rFonts w:hint="default"/>
          <w:b/>
          <w:bCs/>
          <w:lang w:val="en-US" w:eastAsia="zh-CN"/>
        </w:rPr>
        <w:t>Разработаны два функциональных алгоритма Razv и Razm: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функциональный алгоритм </w:t>
      </w:r>
      <w:r>
        <w:rPr>
          <w:rFonts w:hint="default"/>
          <w:b/>
          <w:bCs/>
          <w:lang w:val="en-US" w:eastAsia="zh-CN"/>
        </w:rPr>
        <w:t xml:space="preserve">Razv </w:t>
      </w:r>
      <w:r>
        <w:rPr>
          <w:rFonts w:hint="default"/>
          <w:lang w:val="en-US" w:eastAsia="zh-CN"/>
        </w:rPr>
        <w:t>– вычисления условного выражения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решения задачи, используя вложенные разветвления с базовыми алгоритмами нахождения наибольшего и наименьшего значений без использования библиотечных функций (рисунок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);</w:t>
      </w:r>
    </w:p>
    <w:p>
      <w:pPr>
        <w:bidi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• функциональный алгоритм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Razm </w:t>
      </w:r>
      <w:r>
        <w:rPr>
          <w:rFonts w:hint="default" w:ascii="Times New Roman" w:hAnsi="Times New Roman" w:cs="Times New Roman"/>
          <w:lang w:val="en-US" w:eastAsia="zh-CN"/>
        </w:rPr>
        <w:t>– вычисления условного выражения</w:t>
      </w:r>
    </w:p>
    <w:p>
      <w:pPr>
        <w:bidi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решения задачи, используя предопределенные алгоритмы вычисления мак-</w:t>
      </w:r>
    </w:p>
    <w:p>
      <w:pPr>
        <w:bidi w:val="0"/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симума и минимума двух переменных –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MaxMy </w:t>
      </w:r>
      <w:r>
        <w:rPr>
          <w:rFonts w:hint="default" w:ascii="Times New Roman" w:hAnsi="Times New Roman" w:cs="Times New Roman"/>
          <w:lang w:val="en-US" w:eastAsia="zh-CN"/>
        </w:rPr>
        <w:t xml:space="preserve">и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MinMy </w:t>
      </w:r>
      <w:r>
        <w:rPr>
          <w:rFonts w:hint="default" w:ascii="Times New Roman" w:hAnsi="Times New Roman" w:cs="Times New Roman"/>
          <w:lang w:val="en-US" w:eastAsia="zh-CN"/>
        </w:rPr>
        <w:t>(рисунок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/>
          <w:lang w:val="en-US" w:eastAsia="en-US"/>
        </w:rPr>
      </w:pPr>
      <w:r>
        <w:t>•</w:t>
      </w:r>
      <w:r>
        <w:rPr>
          <w:rFonts w:hint="default"/>
          <w:lang w:val="en-US"/>
        </w:rPr>
        <w:t xml:space="preserve"> </w:t>
      </w:r>
      <w:r>
        <w:t xml:space="preserve">схема главной функции </w:t>
      </w:r>
      <w:r>
        <w:rPr>
          <w:b/>
          <w:bCs/>
        </w:rPr>
        <w:t xml:space="preserve">main </w:t>
      </w:r>
      <w:r>
        <w:t>представлена на рисунке 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15990" cy="5325745"/>
            <wp:effectExtent l="0" t="0" r="3810" b="8255"/>
            <wp:docPr id="9" name="Изображение 9" descr="lr7_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lr7_2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rFonts w:hint="default"/>
          <w:lang w:val="ru-RU" w:eastAsia="en-US"/>
        </w:rPr>
      </w:pPr>
    </w:p>
    <w:p>
      <w:pPr>
        <w:spacing w:line="360" w:lineRule="auto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m:rPr/>
        <w:rPr>
          <w:rFonts w:hint="default" w:ascii="Times New Roman" w:hAnsi="Times New Roman" w:cs="Times New Roman"/>
          <w:lang w:val="ru-RU" w:eastAsia="en-US"/>
        </w:rPr>
        <w:t>Рису</w:t>
      </w:r>
      <w:r>
        <m:rPr/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нок 1 -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Схема алгоритма 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Razv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использующая базовые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алгоритмы нахождения наибольшего и наименьшего значения</w:t>
      </w:r>
    </w:p>
    <w:p>
      <w:pPr>
        <w:bidi w:val="0"/>
        <w:spacing w:line="360" w:lineRule="auto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en-US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en-US"/>
        </w:rPr>
        <w:drawing>
          <wp:inline distT="0" distB="0" distL="114300" distR="114300">
            <wp:extent cx="4518025" cy="3889375"/>
            <wp:effectExtent l="0" t="0" r="8255" b="12065"/>
            <wp:docPr id="6" name="Изображение 6" descr="lr7_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lr7_2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Рисунок 2 – Схема алгоритма Razm, использующая предопределенные алгоритмы maxMy и minMy</w:t>
      </w:r>
    </w:p>
    <w:p>
      <w:pPr>
        <w:bidi w:val="0"/>
        <w:jc w:val="center"/>
        <m:rPr/>
        <w:rPr>
          <w:rFonts w:hint="default"/>
          <w:lang w:val="en-US" w:eastAsia="en-US"/>
        </w:rPr>
      </w:pPr>
      <w:r>
        <m:rPr/>
        <w:rPr>
          <w:rFonts w:hint="default"/>
          <w:lang w:val="en-US" w:eastAsia="en-US"/>
        </w:rPr>
        <w:drawing>
          <wp:inline distT="0" distB="0" distL="114300" distR="114300">
            <wp:extent cx="4000500" cy="4427220"/>
            <wp:effectExtent l="0" t="0" r="7620" b="7620"/>
            <wp:docPr id="14" name="Изображение 14" descr="lr7_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lr7_2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t>Рисунок 3 – Схема алгоритма главной функции main</w:t>
      </w:r>
    </w:p>
    <w:p>
      <w:pPr>
        <w:pStyle w:val="2"/>
        <w:bidi w:val="0"/>
      </w:pPr>
      <w:bookmarkStart w:id="3" w:name="_Toc11347"/>
      <w:r>
        <w:t>Разработка программного кода проекта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Разработан программный код проекта, состоящий из трех файлов исходного кода: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• файла с функциями </w:t>
      </w:r>
      <w:r>
        <w:rPr>
          <w:rFonts w:hint="default"/>
          <w:b/>
          <w:bCs/>
          <w:lang w:val="en-US" w:eastAsia="zh-CN"/>
        </w:rPr>
        <w:t>Razv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Razm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 xml:space="preserve">maxMy </w:t>
      </w:r>
      <w:r>
        <w:rPr>
          <w:rFonts w:hint="default"/>
          <w:lang w:val="en-US" w:eastAsia="zh-CN"/>
        </w:rPr>
        <w:t xml:space="preserve">и </w:t>
      </w:r>
      <w:r>
        <w:rPr>
          <w:rFonts w:hint="default"/>
          <w:b/>
          <w:bCs/>
          <w:lang w:val="en-US" w:eastAsia="zh-CN"/>
        </w:rPr>
        <w:t>minMy</w:t>
      </w:r>
      <w:r>
        <w:rPr>
          <w:rFonts w:hint="default"/>
          <w:lang w:val="en-US" w:eastAsia="zh-CN"/>
        </w:rPr>
        <w:t>, которые решают задачу вычисления условного выражения первым и вторым способами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• файла с функциями ввода исходных данных и вывода результатов;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• файла с главной функцией </w:t>
      </w:r>
      <w:r>
        <w:rPr>
          <w:rFonts w:hint="default"/>
          <w:b/>
          <w:bCs/>
          <w:lang w:val="en-US" w:eastAsia="zh-CN"/>
        </w:rPr>
        <w:t>main</w:t>
      </w:r>
      <w:r>
        <w:rPr>
          <w:rFonts w:hint="default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Программный код проекта представлен на рисунке 4.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0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Файл Raz с функциями Razv, Razm, maxMy и minMy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&lt;cmath&gt;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Определение ф-ции с вложенными разветвлениями,без дополнительных функций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Razv(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answer;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Локальная переменная ФУНКЦИИ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 &amp;&amp;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answer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answer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 1;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Номер ветки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&gt; 0 &amp;&amp;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r1 = 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1 / 3), r2 = cos(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answer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(answer &lt; r1)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answer = r1;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(answer &lt; r2)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answer = r2;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answer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(answer);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minMy(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maxMy(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Razm(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 &amp;&amp;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(minMy(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&gt; 0 &amp;&amp;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(maxMy(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maxMy(pow(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1 / 3), cos(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))));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minMy(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) f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maxMy(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&gt;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) f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f;</w:t>
            </w:r>
          </w:p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Файл GetPut.cpp с функциями ввода и вывода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Определение функции ввода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GetXZ(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Введите x, z\n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Определение функции вывода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PutRN(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Ответ R=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Номер ветки разветвления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Файл main1.cpp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GetXZ(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PutRN(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Razv(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Razm(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x, z, r;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n;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Номер ветки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GetXZ(x, z);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функции ввода исходных данных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choice;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Вариант выбора решения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Каким способом решать задачу?\n"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1 - с вложенными разветвлениями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без дополнительных функций max и min \n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"2 - со своими функциями minMy и maxMy \n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Что выбираете 1 или 2 ?\n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(choice)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 = Razv(x, z, n);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 = Razm(x, z, n);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Вы ввели что-то не то!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PutRN(r, n); 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</w:rPr>
              <w:t>// Вызов функции вывода результатов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m:rPr/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 w:eastAsia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bidi w:val="0"/>
        <w:jc w:val="center"/>
      </w:pPr>
      <w:r>
        <w:t>Рисунок 4 – Программный код проекта</w:t>
      </w:r>
    </w:p>
    <w:p>
      <w:pPr>
        <w:pStyle w:val="2"/>
        <w:bidi w:val="0"/>
      </w:pPr>
      <w:bookmarkStart w:id="4" w:name="_Toc2893"/>
      <w:r>
        <w:t>Результаты выполнения проекта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Результаты выполнения функций Razv и Razm при заданных значениях исходных данных должны быть одинаковы. На рисунке 5 приведены результаты работы проекта для тестовых данных </w:t>
      </w:r>
      <w:r>
        <w:rPr>
          <w:rFonts w:hint="default"/>
          <w:lang w:val="ru-RU" w:eastAsia="zh-CN"/>
        </w:rPr>
        <w:t xml:space="preserve">второй </w:t>
      </w:r>
      <w:r>
        <w:rPr>
          <w:rFonts w:hint="default"/>
          <w:lang w:val="en-US" w:eastAsia="zh-CN"/>
        </w:rPr>
        <w:t>ветви.</w:t>
      </w:r>
    </w:p>
    <w:p>
      <w:r>
        <w:drawing>
          <wp:inline distT="0" distB="0" distL="114300" distR="114300">
            <wp:extent cx="6020435" cy="1957705"/>
            <wp:effectExtent l="0" t="0" r="14605" b="8255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Рисунок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5 – Результаты выполнения проекта для тестовых данных</w:t>
      </w:r>
    </w:p>
    <w:p>
      <w:pPr>
        <w:bidi w:val="0"/>
        <w:jc w:val="center"/>
        <w:rPr>
          <w:rFonts w:hint="default"/>
        </w:rPr>
      </w:pPr>
      <w:r>
        <w:rPr>
          <w:rFonts w:hint="default"/>
          <w:lang w:val="ru-RU" w:eastAsia="zh-CN"/>
        </w:rPr>
        <w:t xml:space="preserve">второй </w:t>
      </w:r>
      <w:r>
        <w:rPr>
          <w:rFonts w:hint="default"/>
          <w:lang w:val="en-US" w:eastAsia="zh-CN"/>
        </w:rPr>
        <w:t>ветви</w:t>
      </w:r>
    </w:p>
    <w:p>
      <w:pPr>
        <w:pStyle w:val="2"/>
        <w:bidi w:val="0"/>
      </w:pPr>
      <w:bookmarkStart w:id="5" w:name="_Toc30271"/>
      <w:r>
        <w:t>Доказательство правильности результата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/>
        <w:jc w:val="both"/>
        <w:textAlignment w:val="auto"/>
      </w:pPr>
      <w:r>
        <w:rPr>
          <w:rFonts w:hint="default"/>
          <w:lang w:val="en-US" w:eastAsia="zh-CN"/>
        </w:rPr>
        <w:t>Для тестовых исходных данных, проверяющих все ветви разветвления,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были получены следующие результаты выполнения проекта: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0"/>
        <w:gridCol w:w="2241"/>
        <w:gridCol w:w="357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1" w:type="dxa"/>
            <w:gridSpan w:val="2"/>
          </w:tcPr>
          <w:p>
            <w:pPr>
              <m:rPr/>
              <w:rPr>
                <w:rFonts w:hint="default"/>
                <w:vertAlign w:val="baseline"/>
                <w:lang w:val="ru-RU" w:eastAsia="en-US"/>
              </w:rPr>
            </w:pPr>
            <w:r>
              <m:rPr/>
              <w:rPr>
                <w:rFonts w:hint="default"/>
                <w:vertAlign w:val="baseline"/>
                <w:lang w:val="ru-RU" w:eastAsia="en-US"/>
              </w:rPr>
              <w:t>Исходные данные</w:t>
            </w:r>
          </w:p>
        </w:tc>
        <w:tc>
          <w:tcPr>
            <w:tcW w:w="3579" w:type="dxa"/>
          </w:tcPr>
          <w:p>
            <w:pPr>
              <m:rPr/>
              <w:rPr>
                <w:rFonts w:hint="default"/>
                <w:vertAlign w:val="baseline"/>
                <w:lang w:val="ru-RU" w:eastAsia="en-US"/>
              </w:rPr>
            </w:pPr>
            <w:r>
              <m:rPr/>
              <w:rPr>
                <w:rFonts w:hint="default"/>
                <w:vertAlign w:val="baseline"/>
                <w:lang w:val="ru-RU" w:eastAsia="en-US"/>
              </w:rPr>
              <w:t>Результат</w:t>
            </w:r>
          </w:p>
        </w:tc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ru-RU" w:eastAsia="en-US"/>
              </w:rPr>
            </w:pPr>
            <w:r>
              <m:rPr/>
              <w:rPr>
                <w:rFonts w:hint="default"/>
                <w:vertAlign w:val="baseline"/>
                <w:lang w:val="ru-RU" w:eastAsia="en-US"/>
              </w:rPr>
              <w:t>№ ветви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x = -0.2</w:t>
            </w:r>
          </w:p>
        </w:tc>
        <w:tc>
          <w:tcPr>
            <w:tcW w:w="2241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z = -0.3</w:t>
            </w:r>
          </w:p>
        </w:tc>
        <w:tc>
          <w:tcPr>
            <w:tcW w:w="3579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0,999999</w:t>
            </w:r>
          </w:p>
        </w:tc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x = 1</w:t>
            </w:r>
          </w:p>
        </w:tc>
        <w:tc>
          <w:tcPr>
            <w:tcW w:w="2241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z = -5</w:t>
            </w:r>
          </w:p>
        </w:tc>
        <w:tc>
          <w:tcPr>
            <w:tcW w:w="3579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-4</w:t>
            </w:r>
          </w:p>
        </w:tc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x  = 2</w:t>
            </w:r>
          </w:p>
        </w:tc>
        <w:tc>
          <w:tcPr>
            <w:tcW w:w="2241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z = 6</w:t>
            </w:r>
          </w:p>
        </w:tc>
        <w:tc>
          <w:tcPr>
            <w:tcW w:w="3579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2</w:t>
            </w:r>
          </w:p>
        </w:tc>
        <w:tc>
          <w:tcPr>
            <w:tcW w:w="1940" w:type="dxa"/>
          </w:tcPr>
          <w:p>
            <w:pPr>
              <m:rPr/>
              <w:rPr>
                <w:rFonts w:hint="default"/>
                <w:vertAlign w:val="baseline"/>
                <w:lang w:val="en-US" w:eastAsia="en-US"/>
              </w:rPr>
            </w:pPr>
            <w:r>
              <m:rPr/>
              <w:rPr>
                <w:rFonts w:hint="default"/>
                <w:vertAlign w:val="baseline"/>
                <w:lang w:val="en-US" w:eastAsia="en-US"/>
              </w:rPr>
              <w:t>N = 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 w:firstLineChars="0"/>
        <w:textAlignment w:val="auto"/>
      </w:pPr>
      <w:r>
        <w:t>Доказательство правильности результатов по ветвям разветвления: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 w:firstLineChars="0"/>
        <w:textAlignment w:val="auto"/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</w:pPr>
      <w:r>
        <m:rPr/>
        <w:rPr>
          <w:rFonts w:hint="default"/>
          <w:lang w:val="ru-RU" w:eastAsia="en-US"/>
        </w:rPr>
        <w:t xml:space="preserve">Для первой строки таблицы </w:t>
      </w:r>
      <w:r>
        <m:rPr/>
        <w:rPr>
          <w:rFonts w:hint="default"/>
          <w:lang w:val="en-US" w:eastAsia="en-US"/>
        </w:rPr>
        <w:t xml:space="preserve">x&lt;0 </w:t>
      </w:r>
      <w:r>
        <m:rPr/>
        <w:rPr>
          <w:rFonts w:hint="default"/>
          <w:lang w:val="ru-RU" w:eastAsia="en-US"/>
        </w:rPr>
        <w:t xml:space="preserve">и </w:t>
      </w:r>
      <w:r>
        <m:rPr/>
        <w:rPr>
          <w:rFonts w:hint="default"/>
          <w:lang w:val="en-US" w:eastAsia="en-US"/>
        </w:rPr>
        <w:t xml:space="preserve">z&lt;0, </w:t>
      </w:r>
      <w:r>
        <m:rPr/>
        <w:rPr>
          <w:rFonts w:hint="default"/>
          <w:lang w:val="ru-RU" w:eastAsia="en-US"/>
        </w:rPr>
        <w:t xml:space="preserve">тогда расчёты идут по третьей ветви и находят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 xml:space="preserve">max(x, </m:t>
        </m:r>
        <m:rad>
          <m:radP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3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  <m:t>x+z</m:t>
            </m:r>
            <m:ctrlPr>
              <w:rPr>
                <w:rFonts w:hint="default" w:ascii="Cambria Math" w:hAnsi="Cambria Math" w:cs="Times New Roman"/>
                <w:sz w:val="28"/>
                <w:szCs w:val="22"/>
                <w:lang w:val="en-US" w:eastAsia="en-US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>,cos(xz)</m:t>
        </m:r>
      </m:oMath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 xml:space="preserve">)= max(-0.2,0.39,0.99999) -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>верно.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 w:firstLineChars="0"/>
        <w:textAlignment w:val="auto"/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</w:pP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 xml:space="preserve">Для второй строки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>x&gt;0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 xml:space="preserve">, а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>z&lt;0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 xml:space="preserve">, следовательно расчёт идёт по третьей ветви алгоритма: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>x+z=1 + (-5) = -4 -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>верно.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 w:firstLineChars="0"/>
        <w:textAlignment w:val="auto"/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</w:pP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 xml:space="preserve">Для третьей строки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 xml:space="preserve">x&gt;0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 xml:space="preserve">и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>z&gt;0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 xml:space="preserve">, тогда расчёт идёт по первой ветви алгоритма и находится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en-US" w:eastAsia="en-US" w:bidi="ar-SA"/>
        </w:rPr>
        <w:t xml:space="preserve">min(x,z)=min(2,6)=2 - </w:t>
      </w:r>
      <w:r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  <w:t>верно.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При тестовых данных результаты ручного </w:t>
      </w:r>
      <w:r>
        <w:rPr>
          <w:rFonts w:hint="default"/>
          <w:lang w:val="ru-RU" w:eastAsia="zh-CN"/>
        </w:rPr>
        <w:t>расчёта</w:t>
      </w:r>
      <w:r>
        <w:rPr>
          <w:rFonts w:hint="default"/>
          <w:lang w:val="en-US" w:eastAsia="zh-CN"/>
        </w:rPr>
        <w:t xml:space="preserve"> и вычисления на компьютере совпадают.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350" w:firstLineChars="125"/>
        <w:textAlignment w:val="auto"/>
        <m:rPr/>
        <w:rPr>
          <w:rFonts w:hint="default" w:hAnsi="Cambria Math" w:cs="Times New Roman"/>
          <w:b w:val="0"/>
          <w:i w:val="0"/>
          <w:sz w:val="28"/>
          <w:szCs w:val="22"/>
          <w:lang w:val="ru-RU" w:eastAsia="en-US" w:bidi="ar-SA"/>
        </w:rPr>
      </w:pPr>
    </w:p>
    <w:sectPr>
      <w:pgSz w:w="11910" w:h="16840"/>
      <w:pgMar w:top="1151" w:right="697" w:bottom="1220" w:left="1729" w:header="720" w:footer="720" w:gutter="0"/>
      <w:pgNumType w:fmt="decimal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YS Tex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4vDxlB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ri8PG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6FAD"/>
    <w:rsid w:val="00271190"/>
    <w:rsid w:val="00323323"/>
    <w:rsid w:val="00372E08"/>
    <w:rsid w:val="00467581"/>
    <w:rsid w:val="005715B5"/>
    <w:rsid w:val="006A061D"/>
    <w:rsid w:val="0079277C"/>
    <w:rsid w:val="007D3EDB"/>
    <w:rsid w:val="00812596"/>
    <w:rsid w:val="008F6908"/>
    <w:rsid w:val="00927A20"/>
    <w:rsid w:val="00966F5A"/>
    <w:rsid w:val="009F3C71"/>
    <w:rsid w:val="00A4058F"/>
    <w:rsid w:val="00CD0451"/>
    <w:rsid w:val="00E03BC6"/>
    <w:rsid w:val="00E42CE5"/>
    <w:rsid w:val="00E50B01"/>
    <w:rsid w:val="00E565E8"/>
    <w:rsid w:val="00E94D83"/>
    <w:rsid w:val="06FC3171"/>
    <w:rsid w:val="13020B3F"/>
    <w:rsid w:val="15D649ED"/>
    <w:rsid w:val="25895296"/>
    <w:rsid w:val="2A990C18"/>
    <w:rsid w:val="31B35DB7"/>
    <w:rsid w:val="3BFA71F8"/>
    <w:rsid w:val="46AC22A8"/>
    <w:rsid w:val="4D213DC9"/>
    <w:rsid w:val="72541F72"/>
    <w:rsid w:val="750F7023"/>
    <w:rsid w:val="7FF3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jc w:val="both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1"/>
    <w:pPr>
      <w:spacing w:before="120" w:after="120"/>
      <w:ind w:left="142"/>
      <w:jc w:val="center"/>
      <w:outlineLvl w:val="0"/>
    </w:pPr>
    <w:rPr>
      <w:rFonts w:ascii="Times New Roman" w:hAnsi="Times New Roman" w:eastAsia="Times New Roman"/>
      <w:b/>
      <w:bCs/>
      <w:sz w:val="32"/>
      <w:szCs w:val="36"/>
    </w:rPr>
  </w:style>
  <w:style w:type="paragraph" w:styleId="3">
    <w:name w:val="heading 2"/>
    <w:basedOn w:val="1"/>
    <w:next w:val="1"/>
    <w:qFormat/>
    <w:uiPriority w:val="1"/>
    <w:pPr>
      <w:spacing w:before="4"/>
      <w:ind w:left="626" w:right="731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rPr>
      <w:sz w:val="28"/>
      <w:szCs w:val="28"/>
    </w:rPr>
  </w:style>
  <w:style w:type="paragraph" w:styleId="9">
    <w:name w:val="toc 1"/>
    <w:basedOn w:val="1"/>
    <w:next w:val="1"/>
    <w:unhideWhenUsed/>
    <w:qFormat/>
    <w:uiPriority w:val="39"/>
    <w:pPr>
      <w:widowControl/>
      <w:autoSpaceDE/>
      <w:autoSpaceDN/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10">
    <w:name w:val="toc 3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446"/>
    </w:pPr>
    <w:rPr>
      <w:rFonts w:asciiTheme="minorHAnsi" w:hAnsiTheme="minorHAnsi" w:eastAsiaTheme="minorEastAsia"/>
      <w:lang w:eastAsia="ru-RU"/>
    </w:rPr>
  </w:style>
  <w:style w:type="paragraph" w:styleId="11">
    <w:name w:val="toc 2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220"/>
    </w:pPr>
    <w:rPr>
      <w:rFonts w:asciiTheme="minorHAnsi" w:hAnsiTheme="minorHAnsi" w:eastAsiaTheme="minorEastAsia"/>
      <w:lang w:eastAsia="ru-RU"/>
    </w:rPr>
  </w:style>
  <w:style w:type="paragraph" w:styleId="12">
    <w:name w:val="Title"/>
    <w:basedOn w:val="1"/>
    <w:qFormat/>
    <w:uiPriority w:val="1"/>
    <w:pPr>
      <w:spacing w:before="1"/>
      <w:ind w:left="626" w:right="725" w:hanging="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13">
    <w:name w:val="footer"/>
    <w:basedOn w:val="1"/>
    <w:link w:val="21"/>
    <w:qFormat/>
    <w:uiPriority w:val="99"/>
    <w:pPr>
      <w:tabs>
        <w:tab w:val="center" w:pos="4677"/>
        <w:tab w:val="right" w:pos="9355"/>
      </w:tabs>
    </w:p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041" w:hanging="540"/>
      <w:jc w:val="both"/>
    </w:pPr>
  </w:style>
  <w:style w:type="paragraph" w:customStyle="1" w:styleId="18">
    <w:name w:val="Table Paragraph"/>
    <w:basedOn w:val="1"/>
    <w:qFormat/>
    <w:uiPriority w:val="1"/>
    <w:pPr>
      <w:spacing w:line="300" w:lineRule="exact"/>
      <w:ind w:left="105"/>
    </w:p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character" w:customStyle="1" w:styleId="21">
    <w:name w:val="Нижний колонтитул Знак"/>
    <w:basedOn w:val="4"/>
    <w:link w:val="13"/>
    <w:qFormat/>
    <w:uiPriority w:val="99"/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22">
    <w:name w:val="Заголовок 1 Char"/>
    <w:link w:val="2"/>
    <w:qFormat/>
    <w:uiPriority w:val="1"/>
    <w:rPr>
      <w:rFonts w:ascii="Times New Roman" w:hAnsi="Times New Roman" w:eastAsia="Times New Roman"/>
      <w:b/>
      <w:bCs/>
      <w:sz w:val="32"/>
      <w:szCs w:val="36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Титульник_инфа.dotx</Template>
  <Pages>8</Pages>
  <Words>693</Words>
  <Characters>3952</Characters>
  <Lines>32</Lines>
  <Paragraphs>9</Paragraphs>
  <TotalTime>2</TotalTime>
  <ScaleCrop>false</ScaleCrop>
  <LinksUpToDate>false</LinksUpToDate>
  <CharactersWithSpaces>4636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2021-09-27T12:38:00Z</dcterms:created>
  <dc:creator>Петр Монастырский</dc:creator>
  <cp:lastModifiedBy>Rinkevich</cp:lastModifiedBy>
  <cp:lastPrinted>2021-09-29T21:26:00Z</cp:lastPrinted>
  <dcterms:modified xsi:type="dcterms:W3CDTF">2021-11-24T00:45:49Z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2021-09-07T00:00:00Z</vt:filetime>
  </property>
  <property fmtid="{D5CDD505-2E9C-101B-9397-08002B2CF9AE}" pid="5" name="KSOProductBuildVer">
    <vt:lpwstr>1049-11.2.0.10382</vt:lpwstr>
  </property>
  <property fmtid="{D5CDD505-2E9C-101B-9397-08002B2CF9AE}" pid="6" name="ICV">
    <vt:lpwstr>D631DF6D5C3A45AC94DE8A94A2FBEB52</vt:lpwstr>
  </property>
</Properties>
</file>